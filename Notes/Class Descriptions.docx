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B3C" w:rsidRDefault="00B34142">
      <w:r>
        <w:t>Classes in the class Diagram</w:t>
      </w:r>
    </w:p>
    <w:p w:rsidR="00B34142" w:rsidRPr="006C261E" w:rsidRDefault="00B34142">
      <w:pPr>
        <w:rPr>
          <w:b/>
          <w:sz w:val="28"/>
          <w:szCs w:val="28"/>
          <w:u w:val="single"/>
        </w:rPr>
      </w:pPr>
      <w:r w:rsidRPr="006C261E">
        <w:rPr>
          <w:b/>
          <w:sz w:val="28"/>
          <w:szCs w:val="28"/>
          <w:u w:val="single"/>
        </w:rPr>
        <w:t>Model</w:t>
      </w:r>
    </w:p>
    <w:p w:rsidR="003F2F9A" w:rsidRDefault="003F2F9A">
      <w:r w:rsidRPr="006C261E">
        <w:rPr>
          <w:b/>
          <w:sz w:val="24"/>
          <w:szCs w:val="24"/>
        </w:rPr>
        <w:t>BuildModel:</w:t>
      </w:r>
      <w:r>
        <w:br/>
        <w:t xml:space="preserve">This is the class that deals with the game when </w:t>
      </w:r>
      <w:r w:rsidR="00C8566D">
        <w:t>it’s</w:t>
      </w:r>
      <w:r>
        <w:t xml:space="preserve"> in build mode. It contains methods for placing, moving, deleting and rotating gizmos as well as a method for switching to run mode.</w:t>
      </w:r>
    </w:p>
    <w:p w:rsidR="003F2F9A" w:rsidRDefault="003F2F9A">
      <w:r w:rsidRPr="006C261E">
        <w:rPr>
          <w:b/>
          <w:sz w:val="24"/>
          <w:szCs w:val="24"/>
        </w:rPr>
        <w:t>RunModel:</w:t>
      </w:r>
      <w:r>
        <w:br/>
        <w:t xml:space="preserve">This is the class that deals with the game when </w:t>
      </w:r>
      <w:r w:rsidR="00C8566D">
        <w:t>it’s</w:t>
      </w:r>
      <w:r>
        <w:t xml:space="preserve"> in run mode. This contains the ball on the board, the outer walls and the gizmos on the board. It has methods for moving the ball, predicting the balls movement </w:t>
      </w:r>
      <w:r w:rsidR="00C8566D">
        <w:t>in each</w:t>
      </w:r>
      <w:r>
        <w:t xml:space="preserve"> time, checking the time</w:t>
      </w:r>
      <w:r w:rsidR="00E14217">
        <w:t xml:space="preserve"> until</w:t>
      </w:r>
      <w:r>
        <w:t xml:space="preserve"> the next collision</w:t>
      </w:r>
      <w:r w:rsidR="00E14217">
        <w:t xml:space="preserve"> (and velocity)</w:t>
      </w:r>
      <w:r>
        <w:t xml:space="preserve"> with another object, returning the ball in play, returning the gizmos and a method for switching to build mode.</w:t>
      </w:r>
    </w:p>
    <w:p w:rsidR="00E14217" w:rsidRDefault="00E14217">
      <w:r w:rsidRPr="006C261E">
        <w:rPr>
          <w:b/>
          <w:sz w:val="24"/>
          <w:szCs w:val="24"/>
        </w:rPr>
        <w:t>MCollisionDetails:</w:t>
      </w:r>
      <w:r>
        <w:br/>
        <w:t>This calculated the time until the next collision and the velocity of the ball during the next collision. Has getters for both time until next collision and velocity.</w:t>
      </w:r>
    </w:p>
    <w:p w:rsidR="00B34142" w:rsidRDefault="00B34142">
      <w:r w:rsidRPr="006C261E">
        <w:rPr>
          <w:b/>
          <w:sz w:val="24"/>
          <w:szCs w:val="24"/>
        </w:rPr>
        <w:t>Gizmo:</w:t>
      </w:r>
      <w:r>
        <w:br/>
        <w:t xml:space="preserve">Gizmo is the parent class for </w:t>
      </w:r>
      <w:r w:rsidR="00C8566D">
        <w:t>all</w:t>
      </w:r>
      <w:r>
        <w:t xml:space="preserve"> the possible gizmos (excluding the ball) and contains the basic values needed for each gizmo; x and y position and colour. The methods it has are just getters and setters for the x and y positions and a getter for the colour.</w:t>
      </w:r>
    </w:p>
    <w:p w:rsidR="00B34142" w:rsidRDefault="00B34142">
      <w:r w:rsidRPr="006C261E">
        <w:rPr>
          <w:b/>
          <w:sz w:val="24"/>
          <w:szCs w:val="24"/>
        </w:rPr>
        <w:t>MTriangleGiz:</w:t>
      </w:r>
      <w:r>
        <w:br/>
        <w:t>This is a triangle gizmo and extends Gizmo.</w:t>
      </w:r>
    </w:p>
    <w:p w:rsidR="00B34142" w:rsidRDefault="00B34142">
      <w:r w:rsidRPr="006C261E">
        <w:rPr>
          <w:b/>
          <w:sz w:val="24"/>
          <w:szCs w:val="24"/>
        </w:rPr>
        <w:t>MCircleGiz:</w:t>
      </w:r>
      <w:r>
        <w:br/>
        <w:t>This is a circle gizmo and extends Gizmo.</w:t>
      </w:r>
    </w:p>
    <w:p w:rsidR="00B34142" w:rsidRDefault="00B34142">
      <w:r w:rsidRPr="006C261E">
        <w:rPr>
          <w:b/>
          <w:sz w:val="24"/>
          <w:szCs w:val="24"/>
        </w:rPr>
        <w:t>MFlipperGiz:</w:t>
      </w:r>
      <w:r>
        <w:br/>
        <w:t xml:space="preserve">This is a flipper gizmo and extends Gizmo. It also contains </w:t>
      </w:r>
      <w:r w:rsidR="00C8566D">
        <w:t>whether</w:t>
      </w:r>
      <w:r>
        <w:t xml:space="preserve"> the flipper is a left or right flipper.</w:t>
      </w:r>
    </w:p>
    <w:p w:rsidR="00B34142" w:rsidRDefault="00B34142">
      <w:r w:rsidRPr="006C261E">
        <w:rPr>
          <w:b/>
          <w:sz w:val="24"/>
          <w:szCs w:val="24"/>
        </w:rPr>
        <w:t>MSquareGiz:</w:t>
      </w:r>
      <w:r>
        <w:br/>
        <w:t>This is a square gizmo and extends Gizmo.</w:t>
      </w:r>
    </w:p>
    <w:p w:rsidR="00B34142" w:rsidRDefault="00B34142">
      <w:r w:rsidRPr="006C261E">
        <w:rPr>
          <w:b/>
          <w:sz w:val="24"/>
          <w:szCs w:val="24"/>
        </w:rPr>
        <w:t>MBall:</w:t>
      </w:r>
      <w:r>
        <w:br/>
        <w:t>This is the class for the ball. It contains the values for the balls velocity, its radius, x position, y position, colour and if the</w:t>
      </w:r>
      <w:r w:rsidR="003F2F9A">
        <w:t xml:space="preserve"> ball is stopped or not. It has </w:t>
      </w:r>
      <w:r>
        <w:t xml:space="preserve">get </w:t>
      </w:r>
      <w:r w:rsidR="003F2F9A">
        <w:t>methods</w:t>
      </w:r>
      <w:r>
        <w:t xml:space="preserve"> for the velocity, radius, </w:t>
      </w:r>
      <w:r w:rsidR="003F2F9A">
        <w:t>circle, x and y values and the colour. It has set methods for the velocity and the x and y position. It also has methods to start and stop the ball and to check if the ball is stopped.</w:t>
      </w:r>
    </w:p>
    <w:p w:rsidR="00122325" w:rsidRDefault="003F2F9A">
      <w:r w:rsidRPr="006C261E">
        <w:rPr>
          <w:b/>
          <w:sz w:val="24"/>
          <w:szCs w:val="24"/>
        </w:rPr>
        <w:t>MWalls:</w:t>
      </w:r>
      <w:r>
        <w:br/>
        <w:t>This is a class for the outer walls of the board.</w:t>
      </w:r>
    </w:p>
    <w:p w:rsidR="00C8566D" w:rsidRDefault="00C8566D">
      <w:r>
        <w:br w:type="page"/>
      </w:r>
    </w:p>
    <w:p w:rsidR="00122325" w:rsidRPr="006C261E" w:rsidRDefault="006C261E">
      <w:pPr>
        <w:rPr>
          <w:b/>
          <w:sz w:val="28"/>
          <w:szCs w:val="28"/>
          <w:u w:val="single"/>
        </w:rPr>
      </w:pPr>
      <w:r w:rsidRPr="006C261E">
        <w:rPr>
          <w:b/>
          <w:sz w:val="28"/>
          <w:szCs w:val="28"/>
          <w:u w:val="single"/>
        </w:rPr>
        <w:lastRenderedPageBreak/>
        <w:t>View</w:t>
      </w:r>
    </w:p>
    <w:p w:rsidR="00122325" w:rsidRDefault="00C8566D">
      <w:r w:rsidRPr="006C261E">
        <w:rPr>
          <w:b/>
          <w:sz w:val="24"/>
          <w:szCs w:val="24"/>
        </w:rPr>
        <w:t>GBallView:</w:t>
      </w:r>
      <w:r>
        <w:br/>
        <w:t xml:space="preserve">This is the main class of the view and sets up all the other sections of the view. It contains the user interface for run mode and build mode, each button in build mode, each button in run mode, and the general button, it contains separate menu bars for both run and build mode, and the general menu bar and it also holds the model. It has a method for creating the build mode gui, one for creating the run mode gui </w:t>
      </w:r>
      <w:r w:rsidRPr="00C8566D">
        <w:rPr>
          <w:highlight w:val="yellow"/>
        </w:rPr>
        <w:t>and a method for build mode?</w:t>
      </w:r>
    </w:p>
    <w:p w:rsidR="00C8566D" w:rsidRDefault="00C8566D">
      <w:r w:rsidRPr="006C261E">
        <w:rPr>
          <w:b/>
          <w:sz w:val="24"/>
          <w:szCs w:val="24"/>
        </w:rPr>
        <w:t>VBuildGui:</w:t>
      </w:r>
      <w:r>
        <w:br/>
        <w:t>This is the user interface for build mode.</w:t>
      </w:r>
      <w:r w:rsidR="00016251">
        <w:t xml:space="preserve"> Extends VGBallGUI.</w:t>
      </w:r>
    </w:p>
    <w:p w:rsidR="00C8566D" w:rsidRDefault="00C8566D">
      <w:r w:rsidRPr="006C261E">
        <w:rPr>
          <w:b/>
          <w:sz w:val="24"/>
          <w:szCs w:val="24"/>
        </w:rPr>
        <w:t>VRunGui:</w:t>
      </w:r>
      <w:r>
        <w:br/>
        <w:t>This is the user interface for run mode.</w:t>
      </w:r>
      <w:r w:rsidR="00016251">
        <w:t xml:space="preserve"> Extends VGBallGui.</w:t>
      </w:r>
    </w:p>
    <w:p w:rsidR="00016251" w:rsidRDefault="00016251">
      <w:r w:rsidRPr="006C261E">
        <w:rPr>
          <w:b/>
          <w:sz w:val="24"/>
          <w:szCs w:val="24"/>
        </w:rPr>
        <w:t>VGBallGui:</w:t>
      </w:r>
      <w:r>
        <w:br/>
        <w:t>This is the basic gui used in both build mode and run mode. It has methods that create the buttons, menu bar and message field.</w:t>
      </w:r>
    </w:p>
    <w:p w:rsidR="00016251" w:rsidRDefault="00016251">
      <w:r w:rsidRPr="006C261E">
        <w:rPr>
          <w:b/>
          <w:sz w:val="24"/>
          <w:szCs w:val="24"/>
        </w:rPr>
        <w:t>VBuildBoard:</w:t>
      </w:r>
      <w:r>
        <w:br/>
        <w:t xml:space="preserve">This is the </w:t>
      </w:r>
      <w:r w:rsidR="004D37FE">
        <w:t>board (</w:t>
      </w:r>
      <w:r>
        <w:t>playable area) that is used for build mode. Extends VBoard.</w:t>
      </w:r>
    </w:p>
    <w:p w:rsidR="00016251" w:rsidRDefault="00016251">
      <w:r w:rsidRPr="006C261E">
        <w:rPr>
          <w:b/>
          <w:sz w:val="24"/>
          <w:szCs w:val="24"/>
        </w:rPr>
        <w:t>VRunBoard</w:t>
      </w:r>
      <w:proofErr w:type="gramStart"/>
      <w:r w:rsidRPr="006C261E">
        <w:rPr>
          <w:b/>
          <w:sz w:val="24"/>
          <w:szCs w:val="24"/>
        </w:rPr>
        <w:t>:</w:t>
      </w:r>
      <w:proofErr w:type="gramEnd"/>
      <w:r>
        <w:br/>
        <w:t xml:space="preserve">This is the </w:t>
      </w:r>
      <w:r w:rsidR="004D37FE">
        <w:t>board (</w:t>
      </w:r>
      <w:r>
        <w:t>playable area) that is used for run mode. Extends VBoard.</w:t>
      </w:r>
    </w:p>
    <w:p w:rsidR="00016251" w:rsidRDefault="00016251">
      <w:r w:rsidRPr="006C261E">
        <w:rPr>
          <w:b/>
          <w:sz w:val="24"/>
          <w:szCs w:val="24"/>
        </w:rPr>
        <w:t>VBoard</w:t>
      </w:r>
      <w:r>
        <w:br/>
        <w:t>This is the basic</w:t>
      </w:r>
      <w:r w:rsidR="004D37FE">
        <w:t xml:space="preserve"> gui for the build and run mode boards.</w:t>
      </w:r>
    </w:p>
    <w:p w:rsidR="004D37FE" w:rsidRDefault="004D37FE"/>
    <w:p w:rsidR="004D37FE" w:rsidRPr="006C261E" w:rsidRDefault="004D37FE">
      <w:pPr>
        <w:rPr>
          <w:b/>
          <w:sz w:val="28"/>
          <w:szCs w:val="28"/>
          <w:u w:val="single"/>
        </w:rPr>
      </w:pPr>
      <w:r w:rsidRPr="006C261E">
        <w:rPr>
          <w:b/>
          <w:sz w:val="28"/>
          <w:szCs w:val="28"/>
          <w:u w:val="single"/>
        </w:rPr>
        <w:t>Controller</w:t>
      </w:r>
    </w:p>
    <w:p w:rsidR="004D37FE" w:rsidRDefault="0095775C">
      <w:proofErr w:type="spellStart"/>
      <w:r w:rsidRPr="0095775C">
        <w:rPr>
          <w:b/>
          <w:sz w:val="24"/>
          <w:szCs w:val="24"/>
        </w:rPr>
        <w:t>BuildComboListener</w:t>
      </w:r>
      <w:proofErr w:type="spellEnd"/>
      <w:r w:rsidRPr="0095775C">
        <w:rPr>
          <w:b/>
          <w:sz w:val="24"/>
          <w:szCs w:val="24"/>
        </w:rPr>
        <w:t>:</w:t>
      </w:r>
      <w:r>
        <w:br/>
      </w:r>
    </w:p>
    <w:p w:rsidR="0095775C" w:rsidRDefault="0095775C">
      <w:proofErr w:type="spellStart"/>
      <w:r>
        <w:rPr>
          <w:b/>
          <w:sz w:val="24"/>
          <w:szCs w:val="24"/>
        </w:rPr>
        <w:t>GBall</w:t>
      </w:r>
      <w:r w:rsidRPr="0095775C">
        <w:rPr>
          <w:b/>
          <w:sz w:val="24"/>
          <w:szCs w:val="24"/>
        </w:rPr>
        <w:t>Listener</w:t>
      </w:r>
      <w:proofErr w:type="spellEnd"/>
      <w:r w:rsidRPr="0095775C">
        <w:rPr>
          <w:b/>
          <w:sz w:val="24"/>
          <w:szCs w:val="24"/>
        </w:rPr>
        <w:t>:</w:t>
      </w:r>
      <w:r>
        <w:br/>
      </w:r>
    </w:p>
    <w:p w:rsidR="0095775C" w:rsidRDefault="0095775C">
      <w:proofErr w:type="spellStart"/>
      <w:r>
        <w:rPr>
          <w:b/>
          <w:sz w:val="24"/>
          <w:szCs w:val="24"/>
        </w:rPr>
        <w:t>MagicKey</w:t>
      </w:r>
      <w:r w:rsidRPr="0095775C">
        <w:rPr>
          <w:b/>
          <w:sz w:val="24"/>
          <w:szCs w:val="24"/>
        </w:rPr>
        <w:t>Listener</w:t>
      </w:r>
      <w:proofErr w:type="spellEnd"/>
      <w:r w:rsidRPr="0095775C">
        <w:rPr>
          <w:b/>
          <w:sz w:val="24"/>
          <w:szCs w:val="24"/>
        </w:rPr>
        <w:t>:</w:t>
      </w:r>
      <w:r>
        <w:br/>
      </w:r>
    </w:p>
    <w:p w:rsidR="0095775C" w:rsidRDefault="0095775C">
      <w:proofErr w:type="spellStart"/>
      <w:r>
        <w:rPr>
          <w:b/>
          <w:sz w:val="24"/>
          <w:szCs w:val="24"/>
        </w:rPr>
        <w:t>GizBuildKey</w:t>
      </w:r>
      <w:r w:rsidRPr="0095775C">
        <w:rPr>
          <w:b/>
          <w:sz w:val="24"/>
          <w:szCs w:val="24"/>
        </w:rPr>
        <w:t>Listener</w:t>
      </w:r>
      <w:proofErr w:type="spellEnd"/>
      <w:r w:rsidRPr="0095775C">
        <w:rPr>
          <w:b/>
          <w:sz w:val="24"/>
          <w:szCs w:val="24"/>
        </w:rPr>
        <w:t>:</w:t>
      </w:r>
      <w:r>
        <w:br/>
      </w:r>
    </w:p>
    <w:p w:rsidR="0095775C" w:rsidRDefault="0095775C" w:rsidP="0095775C">
      <w:proofErr w:type="spellStart"/>
      <w:r>
        <w:rPr>
          <w:b/>
          <w:sz w:val="24"/>
          <w:szCs w:val="24"/>
        </w:rPr>
        <w:t>MoveGizmoL</w:t>
      </w:r>
      <w:r w:rsidRPr="0095775C">
        <w:rPr>
          <w:b/>
          <w:sz w:val="24"/>
          <w:szCs w:val="24"/>
        </w:rPr>
        <w:t>istener</w:t>
      </w:r>
      <w:proofErr w:type="spellEnd"/>
      <w:proofErr w:type="gramStart"/>
      <w:r w:rsidRPr="0095775C">
        <w:rPr>
          <w:b/>
          <w:sz w:val="24"/>
          <w:szCs w:val="24"/>
        </w:rPr>
        <w:t>:</w:t>
      </w:r>
      <w:proofErr w:type="gramEnd"/>
      <w:r>
        <w:br/>
      </w:r>
      <w:r w:rsidR="007634FE">
        <w:t>Used to run the method that allows users to move gizmos.</w:t>
      </w:r>
    </w:p>
    <w:p w:rsidR="0095775C" w:rsidRDefault="0095775C" w:rsidP="0095775C">
      <w:proofErr w:type="spellStart"/>
      <w:r w:rsidRPr="007634FE">
        <w:rPr>
          <w:b/>
          <w:sz w:val="24"/>
          <w:szCs w:val="24"/>
        </w:rPr>
        <w:t>ConnectGizmoListener</w:t>
      </w:r>
      <w:proofErr w:type="spellEnd"/>
      <w:proofErr w:type="gramStart"/>
      <w:r w:rsidRPr="007634FE">
        <w:rPr>
          <w:b/>
          <w:sz w:val="24"/>
          <w:szCs w:val="24"/>
        </w:rPr>
        <w:t>:</w:t>
      </w:r>
      <w:proofErr w:type="gramEnd"/>
      <w:r>
        <w:br/>
      </w:r>
      <w:r w:rsidR="007634FE">
        <w:t>Used to run the method that allows users to connect gizmos to actions.</w:t>
      </w:r>
    </w:p>
    <w:p w:rsidR="0095775C" w:rsidRDefault="0095775C" w:rsidP="0095775C">
      <w:proofErr w:type="spellStart"/>
      <w:r w:rsidRPr="007634FE">
        <w:rPr>
          <w:b/>
          <w:sz w:val="24"/>
          <w:szCs w:val="24"/>
        </w:rPr>
        <w:t>GizmoKeyListener</w:t>
      </w:r>
      <w:proofErr w:type="spellEnd"/>
      <w:r w:rsidRPr="007634FE">
        <w:rPr>
          <w:b/>
          <w:sz w:val="24"/>
          <w:szCs w:val="24"/>
        </w:rPr>
        <w:t>:</w:t>
      </w:r>
      <w:r>
        <w:br/>
      </w:r>
    </w:p>
    <w:p w:rsidR="0095775C" w:rsidRDefault="0095775C" w:rsidP="0095775C">
      <w:proofErr w:type="spellStart"/>
      <w:r w:rsidRPr="007634FE">
        <w:rPr>
          <w:b/>
          <w:sz w:val="24"/>
          <w:szCs w:val="24"/>
        </w:rPr>
        <w:lastRenderedPageBreak/>
        <w:t>PlayListener</w:t>
      </w:r>
      <w:proofErr w:type="spellEnd"/>
      <w:proofErr w:type="gramStart"/>
      <w:r w:rsidRPr="007634FE">
        <w:rPr>
          <w:b/>
          <w:sz w:val="24"/>
          <w:szCs w:val="24"/>
        </w:rPr>
        <w:t>:</w:t>
      </w:r>
      <w:proofErr w:type="gramEnd"/>
      <w:r w:rsidRPr="007634FE">
        <w:rPr>
          <w:b/>
          <w:sz w:val="24"/>
          <w:szCs w:val="24"/>
        </w:rPr>
        <w:br/>
      </w:r>
      <w:r w:rsidR="007634FE">
        <w:t>Used to call the method that starts the game when the user selects play game.</w:t>
      </w:r>
    </w:p>
    <w:p w:rsidR="0095775C" w:rsidRDefault="0095775C" w:rsidP="0095775C">
      <w:proofErr w:type="spellStart"/>
      <w:r w:rsidRPr="007634FE">
        <w:rPr>
          <w:b/>
          <w:sz w:val="24"/>
          <w:szCs w:val="24"/>
        </w:rPr>
        <w:t>DeleteGizmoListener</w:t>
      </w:r>
      <w:proofErr w:type="spellEnd"/>
      <w:proofErr w:type="gramStart"/>
      <w:r w:rsidRPr="007634FE">
        <w:rPr>
          <w:b/>
          <w:sz w:val="24"/>
          <w:szCs w:val="24"/>
        </w:rPr>
        <w:t>:</w:t>
      </w:r>
      <w:proofErr w:type="gramEnd"/>
      <w:r w:rsidRPr="007634FE">
        <w:rPr>
          <w:b/>
          <w:sz w:val="24"/>
          <w:szCs w:val="24"/>
        </w:rPr>
        <w:br/>
      </w:r>
      <w:r w:rsidR="00AA0FD2">
        <w:t>Used to run the method that allows users to</w:t>
      </w:r>
      <w:r w:rsidR="00AA0FD2">
        <w:t xml:space="preserve"> delete</w:t>
      </w:r>
      <w:r w:rsidR="00AA0FD2">
        <w:t xml:space="preserve"> gizmos.</w:t>
      </w:r>
    </w:p>
    <w:p w:rsidR="0095775C" w:rsidRDefault="0095775C" w:rsidP="0095775C">
      <w:proofErr w:type="spellStart"/>
      <w:r w:rsidRPr="007634FE">
        <w:rPr>
          <w:b/>
          <w:sz w:val="24"/>
          <w:szCs w:val="24"/>
        </w:rPr>
        <w:t>GizRunKeyListener</w:t>
      </w:r>
      <w:proofErr w:type="spellEnd"/>
      <w:r w:rsidRPr="007634FE">
        <w:rPr>
          <w:b/>
          <w:sz w:val="24"/>
          <w:szCs w:val="24"/>
        </w:rPr>
        <w:t>:</w:t>
      </w:r>
      <w:r w:rsidRPr="007634FE">
        <w:rPr>
          <w:b/>
          <w:sz w:val="24"/>
          <w:szCs w:val="24"/>
        </w:rPr>
        <w:br/>
      </w:r>
    </w:p>
    <w:p w:rsidR="0095775C" w:rsidRDefault="0095775C" w:rsidP="0095775C">
      <w:proofErr w:type="spellStart"/>
      <w:r w:rsidRPr="007634FE">
        <w:rPr>
          <w:b/>
          <w:sz w:val="24"/>
          <w:szCs w:val="24"/>
        </w:rPr>
        <w:t>RotateGizmoListener</w:t>
      </w:r>
      <w:proofErr w:type="spellEnd"/>
      <w:proofErr w:type="gramStart"/>
      <w:r w:rsidRPr="007634FE">
        <w:rPr>
          <w:b/>
          <w:sz w:val="24"/>
          <w:szCs w:val="24"/>
        </w:rPr>
        <w:t>:</w:t>
      </w:r>
      <w:proofErr w:type="gramEnd"/>
      <w:r w:rsidRPr="007634FE">
        <w:rPr>
          <w:b/>
          <w:sz w:val="24"/>
          <w:szCs w:val="24"/>
        </w:rPr>
        <w:br/>
      </w:r>
      <w:r w:rsidR="00AA0FD2">
        <w:t xml:space="preserve">Used to run the method that allows users to </w:t>
      </w:r>
      <w:r w:rsidR="00AA0FD2">
        <w:t>rotate</w:t>
      </w:r>
      <w:r w:rsidR="00AA0FD2">
        <w:t xml:space="preserve"> gizmos.</w:t>
      </w:r>
    </w:p>
    <w:p w:rsidR="0095775C" w:rsidRDefault="0095775C" w:rsidP="0095775C">
      <w:proofErr w:type="spellStart"/>
      <w:r w:rsidRPr="007634FE">
        <w:rPr>
          <w:b/>
          <w:sz w:val="24"/>
          <w:szCs w:val="24"/>
        </w:rPr>
        <w:t>DoNothingKeyListener</w:t>
      </w:r>
      <w:proofErr w:type="spellEnd"/>
      <w:r w:rsidRPr="007634FE">
        <w:rPr>
          <w:b/>
          <w:sz w:val="24"/>
          <w:szCs w:val="24"/>
        </w:rPr>
        <w:t>:</w:t>
      </w:r>
      <w:r w:rsidRPr="007634FE">
        <w:rPr>
          <w:b/>
          <w:sz w:val="24"/>
          <w:szCs w:val="24"/>
        </w:rPr>
        <w:br/>
      </w:r>
    </w:p>
    <w:p w:rsidR="0095775C" w:rsidRDefault="0095775C" w:rsidP="0095775C">
      <w:proofErr w:type="spellStart"/>
      <w:r w:rsidRPr="007634FE">
        <w:rPr>
          <w:b/>
          <w:sz w:val="24"/>
          <w:szCs w:val="24"/>
        </w:rPr>
        <w:t>KeyConnectGizmoListener</w:t>
      </w:r>
      <w:proofErr w:type="spellEnd"/>
      <w:r w:rsidRPr="007634FE">
        <w:rPr>
          <w:b/>
          <w:sz w:val="24"/>
          <w:szCs w:val="24"/>
        </w:rPr>
        <w:t>:</w:t>
      </w:r>
      <w:r w:rsidRPr="007634FE">
        <w:rPr>
          <w:b/>
          <w:sz w:val="24"/>
          <w:szCs w:val="24"/>
        </w:rPr>
        <w:br/>
      </w:r>
    </w:p>
    <w:p w:rsidR="0095775C" w:rsidRDefault="0095775C">
      <w:proofErr w:type="spellStart"/>
      <w:r w:rsidRPr="007634FE">
        <w:rPr>
          <w:b/>
          <w:sz w:val="24"/>
          <w:szCs w:val="24"/>
        </w:rPr>
        <w:t>GBallListener</w:t>
      </w:r>
      <w:proofErr w:type="spellEnd"/>
      <w:proofErr w:type="gramStart"/>
      <w:r w:rsidRPr="007634FE">
        <w:rPr>
          <w:b/>
          <w:sz w:val="24"/>
          <w:szCs w:val="24"/>
        </w:rPr>
        <w:t>:</w:t>
      </w:r>
      <w:proofErr w:type="gramEnd"/>
      <w:r w:rsidRPr="007634FE">
        <w:rPr>
          <w:b/>
          <w:sz w:val="24"/>
          <w:szCs w:val="24"/>
        </w:rPr>
        <w:br/>
      </w:r>
      <w:r w:rsidR="00AA0FD2">
        <w:t>The basic class for both build and run listeners.</w:t>
      </w:r>
    </w:p>
    <w:p w:rsidR="007634FE" w:rsidRDefault="007634FE">
      <w:proofErr w:type="spellStart"/>
      <w:r w:rsidRPr="007634FE">
        <w:rPr>
          <w:b/>
          <w:sz w:val="24"/>
          <w:szCs w:val="24"/>
        </w:rPr>
        <w:t>BuildListener</w:t>
      </w:r>
      <w:proofErr w:type="spellEnd"/>
      <w:proofErr w:type="gramStart"/>
      <w:r w:rsidRPr="007634FE">
        <w:rPr>
          <w:b/>
          <w:sz w:val="24"/>
          <w:szCs w:val="24"/>
        </w:rPr>
        <w:t>:</w:t>
      </w:r>
      <w:proofErr w:type="gramEnd"/>
      <w:r w:rsidRPr="007634FE">
        <w:rPr>
          <w:b/>
          <w:sz w:val="24"/>
          <w:szCs w:val="24"/>
        </w:rPr>
        <w:br/>
      </w:r>
      <w:r>
        <w:t xml:space="preserve">Extends </w:t>
      </w:r>
      <w:proofErr w:type="spellStart"/>
      <w:r>
        <w:t>GBallListener</w:t>
      </w:r>
      <w:proofErr w:type="spellEnd"/>
      <w:r>
        <w:t>.</w:t>
      </w:r>
    </w:p>
    <w:p w:rsidR="007634FE" w:rsidRDefault="007634FE">
      <w:proofErr w:type="spellStart"/>
      <w:r w:rsidRPr="007634FE">
        <w:rPr>
          <w:b/>
          <w:sz w:val="24"/>
          <w:szCs w:val="24"/>
        </w:rPr>
        <w:t>RunListener</w:t>
      </w:r>
      <w:proofErr w:type="spellEnd"/>
      <w:proofErr w:type="gramStart"/>
      <w:r w:rsidRPr="007634FE">
        <w:rPr>
          <w:b/>
          <w:sz w:val="24"/>
          <w:szCs w:val="24"/>
        </w:rPr>
        <w:t>:</w:t>
      </w:r>
      <w:proofErr w:type="gramEnd"/>
      <w:r w:rsidRPr="007634FE">
        <w:rPr>
          <w:b/>
          <w:sz w:val="24"/>
          <w:szCs w:val="24"/>
        </w:rPr>
        <w:br/>
      </w:r>
      <w:r>
        <w:t xml:space="preserve">Extends </w:t>
      </w:r>
      <w:proofErr w:type="spellStart"/>
      <w:r>
        <w:t>GBallListener</w:t>
      </w:r>
      <w:proofErr w:type="spellEnd"/>
      <w:r>
        <w:t>.</w:t>
      </w:r>
    </w:p>
    <w:p w:rsidR="007634FE" w:rsidRDefault="007634FE">
      <w:proofErr w:type="spellStart"/>
      <w:r w:rsidRPr="007634FE">
        <w:rPr>
          <w:b/>
          <w:sz w:val="24"/>
          <w:szCs w:val="24"/>
        </w:rPr>
        <w:t>MouseInputListener</w:t>
      </w:r>
      <w:proofErr w:type="spellEnd"/>
      <w:proofErr w:type="gramStart"/>
      <w:r w:rsidRPr="007634FE">
        <w:rPr>
          <w:b/>
          <w:sz w:val="24"/>
          <w:szCs w:val="24"/>
        </w:rPr>
        <w:t>:</w:t>
      </w:r>
      <w:proofErr w:type="gramEnd"/>
      <w:r w:rsidRPr="007634FE">
        <w:rPr>
          <w:b/>
          <w:sz w:val="24"/>
          <w:szCs w:val="24"/>
        </w:rPr>
        <w:br/>
      </w:r>
      <w:r w:rsidR="00AA0FD2">
        <w:t>The basic class to detect when the mouse is used.</w:t>
      </w:r>
      <w:bookmarkStart w:id="0" w:name="_GoBack"/>
      <w:bookmarkEnd w:id="0"/>
    </w:p>
    <w:p w:rsidR="007634FE" w:rsidRDefault="007634FE">
      <w:proofErr w:type="spellStart"/>
      <w:r w:rsidRPr="007634FE">
        <w:rPr>
          <w:b/>
          <w:sz w:val="24"/>
          <w:szCs w:val="24"/>
        </w:rPr>
        <w:t>AddAbsorberListener</w:t>
      </w:r>
      <w:proofErr w:type="spellEnd"/>
      <w:proofErr w:type="gramStart"/>
      <w:r w:rsidRPr="007634FE">
        <w:rPr>
          <w:b/>
          <w:sz w:val="24"/>
          <w:szCs w:val="24"/>
        </w:rPr>
        <w:t>:</w:t>
      </w:r>
      <w:proofErr w:type="gramEnd"/>
      <w:r w:rsidRPr="007634FE">
        <w:rPr>
          <w:b/>
          <w:sz w:val="24"/>
          <w:szCs w:val="24"/>
        </w:rPr>
        <w:br/>
      </w:r>
      <w:r>
        <w:t xml:space="preserve">Extends </w:t>
      </w:r>
      <w:proofErr w:type="spellStart"/>
      <w:r>
        <w:t>MouseInputListener</w:t>
      </w:r>
      <w:proofErr w:type="spellEnd"/>
    </w:p>
    <w:p w:rsidR="007634FE" w:rsidRDefault="007634FE">
      <w:proofErr w:type="spellStart"/>
      <w:r w:rsidRPr="007634FE">
        <w:rPr>
          <w:b/>
          <w:sz w:val="24"/>
          <w:szCs w:val="24"/>
        </w:rPr>
        <w:t>AddGizmoListener</w:t>
      </w:r>
      <w:proofErr w:type="spellEnd"/>
      <w:proofErr w:type="gramStart"/>
      <w:r w:rsidRPr="007634FE">
        <w:rPr>
          <w:b/>
          <w:sz w:val="24"/>
          <w:szCs w:val="24"/>
        </w:rPr>
        <w:t>:</w:t>
      </w:r>
      <w:proofErr w:type="gramEnd"/>
      <w:r w:rsidRPr="007634FE">
        <w:rPr>
          <w:b/>
          <w:sz w:val="24"/>
          <w:szCs w:val="24"/>
        </w:rPr>
        <w:br/>
      </w:r>
      <w:r>
        <w:t xml:space="preserve">Extends </w:t>
      </w:r>
      <w:proofErr w:type="spellStart"/>
      <w:r>
        <w:t>MouseInputListener</w:t>
      </w:r>
      <w:proofErr w:type="spellEnd"/>
    </w:p>
    <w:p w:rsidR="007634FE" w:rsidRDefault="007634FE">
      <w:proofErr w:type="spellStart"/>
      <w:r w:rsidRPr="007634FE">
        <w:rPr>
          <w:b/>
          <w:sz w:val="24"/>
          <w:szCs w:val="24"/>
        </w:rPr>
        <w:t>AddLeftFlipperListener</w:t>
      </w:r>
      <w:proofErr w:type="spellEnd"/>
      <w:proofErr w:type="gramStart"/>
      <w:r w:rsidRPr="007634FE">
        <w:rPr>
          <w:b/>
          <w:sz w:val="24"/>
          <w:szCs w:val="24"/>
        </w:rPr>
        <w:t>:</w:t>
      </w:r>
      <w:proofErr w:type="gramEnd"/>
      <w:r w:rsidRPr="007634FE">
        <w:rPr>
          <w:b/>
          <w:sz w:val="24"/>
          <w:szCs w:val="24"/>
        </w:rPr>
        <w:br/>
      </w:r>
      <w:r>
        <w:t xml:space="preserve">Extends </w:t>
      </w:r>
      <w:proofErr w:type="spellStart"/>
      <w:r>
        <w:t>MouseInputListener</w:t>
      </w:r>
      <w:proofErr w:type="spellEnd"/>
    </w:p>
    <w:p w:rsidR="007634FE" w:rsidRDefault="007634FE">
      <w:proofErr w:type="spellStart"/>
      <w:r w:rsidRPr="007634FE">
        <w:rPr>
          <w:b/>
          <w:sz w:val="24"/>
          <w:szCs w:val="24"/>
        </w:rPr>
        <w:t>AddRightFlipperListener</w:t>
      </w:r>
      <w:proofErr w:type="spellEnd"/>
      <w:proofErr w:type="gramStart"/>
      <w:r w:rsidRPr="007634FE">
        <w:rPr>
          <w:b/>
          <w:sz w:val="24"/>
          <w:szCs w:val="24"/>
        </w:rPr>
        <w:t>:</w:t>
      </w:r>
      <w:proofErr w:type="gramEnd"/>
      <w:r w:rsidRPr="007634FE">
        <w:rPr>
          <w:b/>
          <w:sz w:val="24"/>
          <w:szCs w:val="24"/>
        </w:rPr>
        <w:br/>
      </w:r>
      <w:r>
        <w:t xml:space="preserve">Extends </w:t>
      </w:r>
      <w:proofErr w:type="spellStart"/>
      <w:r>
        <w:t>MouseInputListener</w:t>
      </w:r>
      <w:proofErr w:type="spellEnd"/>
    </w:p>
    <w:p w:rsidR="007634FE" w:rsidRDefault="007634FE">
      <w:proofErr w:type="spellStart"/>
      <w:r w:rsidRPr="007634FE">
        <w:rPr>
          <w:b/>
          <w:sz w:val="24"/>
          <w:szCs w:val="24"/>
        </w:rPr>
        <w:t>AddBallListener</w:t>
      </w:r>
      <w:proofErr w:type="spellEnd"/>
      <w:proofErr w:type="gramStart"/>
      <w:r w:rsidRPr="007634FE">
        <w:rPr>
          <w:b/>
          <w:sz w:val="24"/>
          <w:szCs w:val="24"/>
        </w:rPr>
        <w:t>:</w:t>
      </w:r>
      <w:proofErr w:type="gramEnd"/>
      <w:r w:rsidRPr="007634FE">
        <w:rPr>
          <w:b/>
          <w:sz w:val="24"/>
          <w:szCs w:val="24"/>
        </w:rPr>
        <w:br/>
      </w:r>
      <w:r>
        <w:t xml:space="preserve">Extends </w:t>
      </w:r>
      <w:proofErr w:type="spellStart"/>
      <w:r>
        <w:t>MouseInputListener</w:t>
      </w:r>
      <w:proofErr w:type="spellEnd"/>
    </w:p>
    <w:sectPr w:rsidR="00763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42"/>
    <w:rsid w:val="00016251"/>
    <w:rsid w:val="00122325"/>
    <w:rsid w:val="003F2F9A"/>
    <w:rsid w:val="004D37FE"/>
    <w:rsid w:val="00610DC0"/>
    <w:rsid w:val="006C261E"/>
    <w:rsid w:val="007634FE"/>
    <w:rsid w:val="0095775C"/>
    <w:rsid w:val="00AA0FD2"/>
    <w:rsid w:val="00B34142"/>
    <w:rsid w:val="00C8566D"/>
    <w:rsid w:val="00DD6B3C"/>
    <w:rsid w:val="00E14217"/>
    <w:rsid w:val="00EF6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E92A"/>
  <w15:chartTrackingRefBased/>
  <w15:docId w15:val="{B66A9BC0-9AEF-4C0E-8CB2-3118B8F5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BF48A4E6.dotm</Template>
  <TotalTime>90</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Gillies</dc:creator>
  <cp:keywords/>
  <dc:description/>
  <cp:lastModifiedBy>Windows User</cp:lastModifiedBy>
  <cp:revision>5</cp:revision>
  <dcterms:created xsi:type="dcterms:W3CDTF">2018-01-29T21:02:00Z</dcterms:created>
  <dcterms:modified xsi:type="dcterms:W3CDTF">2018-01-30T11:46:00Z</dcterms:modified>
</cp:coreProperties>
</file>